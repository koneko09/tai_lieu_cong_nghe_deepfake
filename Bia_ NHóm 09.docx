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0F85" w14:textId="77777777" w:rsidR="007C3465" w:rsidRDefault="007701B0">
      <w:pPr>
        <w:sectPr w:rsidR="007C3465" w:rsidSect="00AD3D92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5E43252B" wp14:editId="70E9D1F7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070572"/>
                            <a:ext cx="521208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07"/>
                                <w:gridCol w:w="4161"/>
                              </w:tblGrid>
                              <w:tr w:rsidR="000804C5" w14:paraId="0B315556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6CDD99F3" w14:textId="632552AD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0756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0C67F511" w14:textId="6319A6AA" w:rsidR="000804C5" w:rsidRDefault="00E4767E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BÙI ĐỨC THẮNG</w:t>
                                    </w:r>
                                  </w:p>
                                </w:tc>
                              </w:tr>
                              <w:tr w:rsidR="000804C5" w14:paraId="335CA21D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28EDEF91" w14:textId="1C2A81CE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1158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4B0C566E" w14:textId="6177586C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NGUYỄN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 xml:space="preserve"> ĐỨC THÀNH</w:t>
                                    </w:r>
                                  </w:p>
                                </w:tc>
                              </w:tr>
                              <w:tr w:rsidR="000804C5" w14:paraId="169B156C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2D9BAD40" w14:textId="52502F98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2121050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066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4852412C" w14:textId="35794300" w:rsidR="000804C5" w:rsidRDefault="00E4767E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ĐINH VIỆT HƯNG</w:t>
                                    </w:r>
                                  </w:p>
                                </w:tc>
                              </w:tr>
                              <w:tr w:rsidR="000804C5" w14:paraId="06C8F6F4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462E588F" w14:textId="635035EF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2121050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451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7B084195" w14:textId="09867F8C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 xml:space="preserve">NGUYỄN 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QUANG ĐẠO</w:t>
                                    </w:r>
                                  </w:p>
                                </w:tc>
                              </w:tr>
                              <w:tr w:rsidR="000804C5" w14:paraId="3A77FFAE" w14:textId="77777777" w:rsidTr="000804C5">
                                <w:trPr>
                                  <w:jc w:val="center"/>
                                </w:trPr>
                                <w:tc>
                                  <w:tcPr>
                                    <w:tcW w:w="2507" w:type="dxa"/>
                                  </w:tcPr>
                                  <w:p w14:paraId="34916EE7" w14:textId="4E3A977A" w:rsidR="000804C5" w:rsidRDefault="000804C5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2121050</w:t>
                                    </w:r>
                                    <w:r w:rsidR="00E4767E"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483</w:t>
                                    </w:r>
                                  </w:p>
                                </w:tc>
                                <w:tc>
                                  <w:tcPr>
                                    <w:tcW w:w="4161" w:type="dxa"/>
                                  </w:tcPr>
                                  <w:p w14:paraId="4A5859C0" w14:textId="2E0D7EAA" w:rsidR="000804C5" w:rsidRDefault="00E4767E" w:rsidP="000804C5">
                                    <w:pPr>
                                      <w:spacing w:before="60"/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32"/>
                                        <w:szCs w:val="28"/>
                                      </w:rPr>
                                      <w:t>ĐINH QUANG TRỌNG</w:t>
                                    </w:r>
                                  </w:p>
                                </w:tc>
                              </w:tr>
                            </w:tbl>
                            <w:p w14:paraId="2F2EC439" w14:textId="56C85558" w:rsidR="003E3F49" w:rsidRPr="005D49C9" w:rsidRDefault="003E3F49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01344"/>
                            <a:ext cx="5562600" cy="145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891B1" w14:textId="1A34B027" w:rsidR="00E4767E" w:rsidRPr="00E4767E" w:rsidRDefault="00F61B9B" w:rsidP="00E4767E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TÊN ĐỀ TÀI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br/>
                              </w:r>
                              <w:r w:rsidR="00E4767E" w:rsidRPr="00E4767E">
                                <w:rPr>
                                  <w:rFonts w:ascii="Arial" w:hAnsi="Arial" w:cs="Arial"/>
                                  <w:sz w:val="44"/>
                                  <w:szCs w:val="44"/>
                                  <w:lang w:val="en-GB" w:eastAsia="en-GB"/>
                                </w:rPr>
                                <w:t>Ảnh Hưởng của Công Nghệ Giả Mạo Sâu (Deepfake) đối với Xã Hội và Đạo Đức</w:t>
                              </w:r>
                            </w:p>
                            <w:p w14:paraId="57EEE638" w14:textId="7C1A1E4C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0302D421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1E90AB0A" w14:textId="0F3C0D19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02E44" w14:textId="30DB1FB9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C3269E">
                                <w:rPr>
                                  <w:rFonts w:ascii="Times New Roman" w:hAnsi="Times New Roman"/>
                                  <w:b/>
                                </w:rPr>
                                <w:t>20</w:t>
                              </w:r>
                              <w:r w:rsidR="00F61B9B">
                                <w:rPr>
                                  <w:rFonts w:ascii="Times New Roman" w:hAnsi="Times New Roman"/>
                                  <w:b/>
                                </w:rPr>
                                <w:t>2</w:t>
                              </w:r>
                              <w:r w:rsidR="000804C5">
                                <w:rPr>
                                  <w:rFonts w:ascii="Times New Roman" w:hAnsi="Times New Roman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E59A4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5B31B886" w14:textId="60A71488" w:rsidR="007C3465" w:rsidRDefault="007A410F" w:rsidP="0019207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04CB96A0" w14:textId="3826D580" w:rsidR="00AD3D92" w:rsidRDefault="00AD3D92" w:rsidP="0019207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t>KHOA CÔNG NGHỆ THÔNG TIN</w:t>
                              </w:r>
                            </w:p>
                            <w:p w14:paraId="44D97314" w14:textId="3FBB7390" w:rsidR="00AD3D92" w:rsidRPr="00F65597" w:rsidRDefault="00AD3D92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t>BỘ MÔN CÔNG NGHỆ PHẦN MỀM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4145455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1080"/>
                            <a:ext cx="5562600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F487A" w14:textId="7227E8AC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>BÀI TẬP LỚN</w:t>
                              </w:r>
                            </w:p>
                            <w:p w14:paraId="6A5ADAF4" w14:textId="26C8BF6B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 xml:space="preserve">MÔN: </w:t>
                              </w:r>
                              <w:r w:rsidR="00E4767E"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  <w:t>ĐẠO ĐỨC MÁY TINH</w:t>
                              </w:r>
                            </w:p>
                            <w:p w14:paraId="27FFC2AB" w14:textId="777777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44"/>
                                </w:rPr>
                              </w:pPr>
                            </w:p>
                            <w:p w14:paraId="22EC31F6" w14:textId="777777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8"/>
                                </w:rPr>
                                <w:t> </w:t>
                              </w:r>
                            </w:p>
                            <w:p w14:paraId="5A456256" w14:textId="77777777" w:rsidR="000804C5" w:rsidRDefault="000804C5" w:rsidP="000804C5">
                              <w:pPr>
                                <w:spacing w:before="60"/>
                                <w:jc w:val="center"/>
                                <w:rPr>
                                  <w:b/>
                                  <w:bCs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3252B"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86;top:30705;width:52120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tbl>
                        <w:tblPr>
                          <w:tblStyle w:val="TableGrid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507"/>
                          <w:gridCol w:w="4161"/>
                        </w:tblGrid>
                        <w:tr w:rsidR="000804C5" w14:paraId="0B315556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6CDD99F3" w14:textId="632552AD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0756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0C67F511" w14:textId="6319A6AA" w:rsidR="000804C5" w:rsidRDefault="00E4767E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BÙI ĐỨC THẮNG</w:t>
                              </w:r>
                            </w:p>
                          </w:tc>
                        </w:tr>
                        <w:tr w:rsidR="000804C5" w14:paraId="335CA21D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28EDEF91" w14:textId="1C2A81CE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1158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4B0C566E" w14:textId="6177586C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NGUYỄN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 ĐỨC THÀNH</w:t>
                              </w:r>
                            </w:p>
                          </w:tc>
                        </w:tr>
                        <w:tr w:rsidR="000804C5" w14:paraId="169B156C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2D9BAD40" w14:textId="52502F98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2121050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066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4852412C" w14:textId="35794300" w:rsidR="000804C5" w:rsidRDefault="00E4767E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ĐINH VIỆT HƯNG</w:t>
                              </w:r>
                            </w:p>
                          </w:tc>
                        </w:tr>
                        <w:tr w:rsidR="000804C5" w14:paraId="06C8F6F4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462E588F" w14:textId="635035EF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2121050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451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7B084195" w14:textId="09867F8C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NGUYỄN 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QUANG ĐẠO</w:t>
                              </w:r>
                            </w:p>
                          </w:tc>
                        </w:tr>
                        <w:tr w:rsidR="000804C5" w14:paraId="3A77FFAE" w14:textId="77777777" w:rsidTr="000804C5">
                          <w:trPr>
                            <w:jc w:val="center"/>
                          </w:trPr>
                          <w:tc>
                            <w:tcPr>
                              <w:tcW w:w="2507" w:type="dxa"/>
                            </w:tcPr>
                            <w:p w14:paraId="34916EE7" w14:textId="4E3A977A" w:rsidR="000804C5" w:rsidRDefault="000804C5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2121050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483</w:t>
                              </w:r>
                            </w:p>
                          </w:tc>
                          <w:tc>
                            <w:tcPr>
                              <w:tcW w:w="4161" w:type="dxa"/>
                            </w:tcPr>
                            <w:p w14:paraId="4A5859C0" w14:textId="2E0D7EAA" w:rsidR="000804C5" w:rsidRDefault="00E4767E" w:rsidP="000804C5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ĐINH QUANG TRỌNG</w:t>
                              </w:r>
                            </w:p>
                          </w:tc>
                        </w:tr>
                      </w:tbl>
                      <w:p w14:paraId="2F2EC439" w14:textId="56C85558" w:rsidR="003E3F49" w:rsidRPr="005D49C9" w:rsidRDefault="003E3F49" w:rsidP="000804C5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top:59013;width:55626;height:1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49891B1" w14:textId="1A34B027" w:rsidR="00E4767E" w:rsidRPr="00E4767E" w:rsidRDefault="00F61B9B" w:rsidP="00E4767E">
                        <w:pPr>
                          <w:jc w:val="center"/>
                          <w:rPr>
                            <w:rFonts w:ascii="Segoe UI" w:hAnsi="Segoe UI" w:cs="Segoe UI"/>
                            <w:sz w:val="21"/>
                            <w:szCs w:val="21"/>
                            <w:lang w:val="en-GB" w:eastAsia="en-GB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TÊN ĐỀ TÀI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br/>
                        </w:r>
                        <w:r w:rsidR="00E4767E" w:rsidRPr="00E4767E">
                          <w:rPr>
                            <w:rFonts w:ascii="Arial" w:hAnsi="Arial" w:cs="Arial"/>
                            <w:sz w:val="44"/>
                            <w:szCs w:val="44"/>
                            <w:lang w:val="en-GB" w:eastAsia="en-GB"/>
                          </w:rPr>
                          <w:t>Ảnh Hưởng của Công Nghệ Giả Mạo Sâu (Deepfake) đối với Xã Hội và Đạo Đức</w:t>
                        </w:r>
                      </w:p>
                      <w:p w14:paraId="57EEE638" w14:textId="7C1A1E4C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0302D421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1E90AB0A" w14:textId="0F3C0D19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1C102E44" w14:textId="30DB1FB9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C3269E">
                          <w:rPr>
                            <w:rFonts w:ascii="Times New Roman" w:hAnsi="Times New Roman"/>
                            <w:b/>
                          </w:rPr>
                          <w:t>20</w:t>
                        </w:r>
                        <w:r w:rsidR="00F61B9B">
                          <w:rPr>
                            <w:rFonts w:ascii="Times New Roman" w:hAnsi="Times New Roman"/>
                            <w:b/>
                          </w:rPr>
                          <w:t>2</w:t>
                        </w:r>
                        <w:r w:rsidR="000804C5">
                          <w:rPr>
                            <w:rFonts w:ascii="Times New Roman" w:hAnsi="Times New Roman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262E59A4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5B31B886" w14:textId="60A71488" w:rsidR="007C3465" w:rsidRDefault="007A410F" w:rsidP="0019207D">
                        <w:pPr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04CB96A0" w14:textId="3826D580" w:rsidR="00AD3D92" w:rsidRDefault="00AD3D92" w:rsidP="0019207D">
                        <w:pPr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Cs w:val="28"/>
                          </w:rPr>
                          <w:t>KHOA CÔNG NGHỆ THÔNG TIN</w:t>
                        </w:r>
                      </w:p>
                      <w:p w14:paraId="44D97314" w14:textId="3FBB7390" w:rsidR="00AD3D92" w:rsidRPr="00F65597" w:rsidRDefault="00AD3D92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Cs w:val="28"/>
                          </w:rPr>
                          <w:t>BỘ MÔN CÔNG NGHỆ PHẦN MỀM</w:t>
                        </w:r>
                      </w:p>
                    </w:txbxContent>
                  </v:textbox>
                </v:shape>
                <v:shape id="Text Box 5" o:spid="_x0000_s1032" type="#_x0000_t202" style="position:absolute;top:12010;width:55626;height:1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" filled="f" stroked="f">
                  <v:textbox inset="0,0,0,0">
                    <w:txbxContent>
                      <w:p w14:paraId="3ADF487A" w14:textId="7227E8AC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4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44"/>
                          </w:rPr>
                          <w:t>BÀI TẬP LỚN</w:t>
                        </w:r>
                      </w:p>
                      <w:p w14:paraId="6A5ADAF4" w14:textId="26C8BF6B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4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44"/>
                          </w:rPr>
                          <w:t xml:space="preserve">MÔN: </w:t>
                        </w:r>
                        <w:r w:rsidR="00E4767E">
                          <w:rPr>
                            <w:rFonts w:ascii="Arial" w:hAnsi="Arial"/>
                            <w:sz w:val="44"/>
                            <w:szCs w:val="44"/>
                          </w:rPr>
                          <w:t>ĐẠO ĐỨC MÁY TINH</w:t>
                        </w:r>
                      </w:p>
                      <w:p w14:paraId="27FFC2AB" w14:textId="77777777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44"/>
                          </w:rPr>
                        </w:pPr>
                      </w:p>
                      <w:p w14:paraId="22EC31F6" w14:textId="77777777" w:rsidR="000804C5" w:rsidRDefault="000804C5" w:rsidP="000804C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Cs w:val="28"/>
                          </w:rPr>
                          <w:t> </w:t>
                        </w:r>
                      </w:p>
                      <w:p w14:paraId="5A456256" w14:textId="77777777" w:rsidR="000804C5" w:rsidRDefault="000804C5" w:rsidP="000804C5">
                        <w:pPr>
                          <w:spacing w:before="60"/>
                          <w:jc w:val="center"/>
                          <w:rPr>
                            <w:b/>
                            <w:bCs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5C129E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7EE425AE" wp14:editId="068015B5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9851" w14:textId="77777777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14:paraId="0CE144EE" w14:textId="1078A791" w:rsidR="007A410F" w:rsidRPr="007A410F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Môn học: </w:t>
                              </w:r>
                              <w:r w:rsidR="00E4767E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Đạo Đức Máy Tinh</w:t>
                              </w:r>
                            </w:p>
                            <w:p w14:paraId="391E0859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033066A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EFB55" w14:textId="434B67F6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0804C5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D5C2B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35A5B4EA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311A3FF0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36EEC" w14:textId="77777777" w:rsidR="00F61B9B" w:rsidRPr="00E4767E" w:rsidRDefault="00F61B9B" w:rsidP="00F61B9B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E4767E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TÊN </w:t>
                              </w:r>
                              <w:r w:rsidRPr="00E4767E">
                                <w:rPr>
                                  <w:rFonts w:ascii="Times New Roman" w:hAnsi="Times New Roman" w:hint="eastAsia"/>
                                  <w:b/>
                                  <w:sz w:val="40"/>
                                  <w:szCs w:val="28"/>
                                </w:rPr>
                                <w:t>Đ</w:t>
                              </w:r>
                              <w:r w:rsidRPr="00E4767E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Ề TÀI</w:t>
                              </w:r>
                            </w:p>
                            <w:p w14:paraId="4520926E" w14:textId="447F6EC8" w:rsidR="007C3465" w:rsidRPr="00E4767E" w:rsidRDefault="00E4767E" w:rsidP="00E4767E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4767E">
                                <w:rPr>
                                  <w:rFonts w:ascii="Arial" w:hAnsi="Arial" w:cs="Arial"/>
                                  <w:b/>
                                  <w:sz w:val="44"/>
                                  <w:szCs w:val="44"/>
                                  <w:lang w:val="en-GB" w:eastAsia="en-GB"/>
                                </w:rPr>
                                <w:t>Ảnh Hưởng của Công Nghệ Giả Mạo Sâu (Deepfake) đối với Xã Hội và Đạo Đức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7149" y="5924550"/>
                            <a:ext cx="3067051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6D5A1" w14:textId="7FF4FDD9" w:rsidR="005761BF" w:rsidRDefault="005D49C9" w:rsidP="0044330B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14:paraId="5605FA9A" w14:textId="2030A247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Bùi Đức Thắng 2121050756 ( C )</w:t>
                              </w:r>
                            </w:p>
                            <w:p w14:paraId="7572F3AB" w14:textId="551A6309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Lớp: Công nghệ Phần Mềm K66D</w:t>
                              </w:r>
                            </w:p>
                            <w:p w14:paraId="32A9011D" w14:textId="77777777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Nguyễn Quang </w:t>
                              </w:r>
                              <w:r w:rsidRPr="00F53713">
                                <w:rPr>
                                  <w:rFonts w:ascii="Times New Roman" w:hAnsi="Times New Roman" w:hint="eastAsia"/>
                                  <w:bCs/>
                                  <w:sz w:val="24"/>
                                  <w:szCs w:val="22"/>
                                </w:rPr>
                                <w:t>Đ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ạo 2121050451 </w:t>
                              </w:r>
                            </w:p>
                            <w:p w14:paraId="46E2B562" w14:textId="0360B011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Lớp: Công nghệ Phần mềm K66D</w:t>
                              </w:r>
                            </w:p>
                            <w:p w14:paraId="2EDA1DDE" w14:textId="77777777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Nguyễn </w:t>
                              </w:r>
                              <w:r w:rsidRPr="00F53713">
                                <w:rPr>
                                  <w:rFonts w:ascii="Times New Roman" w:hAnsi="Times New Roman" w:hint="eastAsia"/>
                                  <w:bCs/>
                                  <w:sz w:val="24"/>
                                  <w:szCs w:val="22"/>
                                </w:rPr>
                                <w:t>Đ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ức Thành  2121051158 </w:t>
                              </w:r>
                            </w:p>
                            <w:p w14:paraId="0DF4D38C" w14:textId="59D9545C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 xml:space="preserve">Lớp: Công nghệ Phần mềm </w:t>
                              </w:r>
                              <w:r w:rsidR="00DF2EDC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K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66D</w:t>
                              </w:r>
                            </w:p>
                            <w:p w14:paraId="47EDBA1A" w14:textId="77777777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 w:hint="eastAsia"/>
                                  <w:bCs/>
                                  <w:sz w:val="24"/>
                                  <w:szCs w:val="22"/>
                                </w:rPr>
                                <w:t>Đ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inh Việt H</w:t>
                              </w:r>
                              <w:r w:rsidRPr="00F53713">
                                <w:rPr>
                                  <w:rFonts w:ascii="Times New Roman" w:hAnsi="Times New Roman" w:hint="eastAsia"/>
                                  <w:bCs/>
                                  <w:sz w:val="24"/>
                                  <w:szCs w:val="22"/>
                                </w:rPr>
                                <w:t>ư</w:t>
                              </w: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ng 2121050066</w:t>
                              </w:r>
                            </w:p>
                            <w:p w14:paraId="0D9885E8" w14:textId="07025EAB" w:rsidR="0044330B" w:rsidRPr="00F53713" w:rsidRDefault="0044330B" w:rsidP="0044330B">
                              <w:pPr>
                                <w:spacing w:after="120"/>
                                <w:ind w:firstLine="720"/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>Lớp: Công nghệ Phần mềm K66A</w:t>
                              </w:r>
                            </w:p>
                            <w:p w14:paraId="6B52907A" w14:textId="70F43AAD" w:rsidR="0044330B" w:rsidRPr="00F53713" w:rsidRDefault="0044330B" w:rsidP="0044330B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bCs/>
                                  <w:sz w:val="24"/>
                                  <w:szCs w:val="22"/>
                                </w:rPr>
                                <w:tab/>
                              </w:r>
                              <w:r w:rsidRPr="00F53713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  <w:t>Đinh Quang Trọng</w:t>
                              </w:r>
                              <w:r w:rsidRPr="00F53713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Pr="00F53713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  <w:t>2121050483</w:t>
                              </w:r>
                            </w:p>
                            <w:p w14:paraId="01D51FFE" w14:textId="3ED8DD3A" w:rsidR="0044330B" w:rsidRPr="00F53713" w:rsidRDefault="0044330B" w:rsidP="000C0D5C">
                              <w:pPr>
                                <w:ind w:firstLine="720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F53713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  <w:t xml:space="preserve">Lớp: Công nghệ Phần mềm </w:t>
                              </w:r>
                              <w:r w:rsidR="000C0D5C" w:rsidRPr="00F53713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  <w:t>K</w:t>
                              </w:r>
                              <w:r w:rsidRPr="00F53713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  <w:t>66</w:t>
                              </w:r>
                              <w:r w:rsidR="000C0D5C" w:rsidRPr="00F53713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59150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21183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14:paraId="23C6B924" w14:textId="15C2E16A" w:rsidR="007A410F" w:rsidRPr="007A410F" w:rsidRDefault="00E4767E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Hoàng Anh Đức</w:t>
                              </w:r>
                            </w:p>
                            <w:p w14:paraId="19B958CC" w14:textId="415450C1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0804C5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</w:t>
                              </w:r>
                            </w:p>
                            <w:p w14:paraId="76903EDB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E425AE" id="Canvas 31" o:spid="_x0000_s1033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">
                <v:shape id="_x0000_s1034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5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74F59851" w14:textId="77777777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14:paraId="0CE144EE" w14:textId="1078A791" w:rsidR="007A410F" w:rsidRPr="007A410F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Môn học: </w:t>
                        </w:r>
                        <w:r w:rsidR="00E4767E">
                          <w:rPr>
                            <w:rFonts w:ascii="Times New Roman" w:hAnsi="Times New Roman"/>
                            <w:b/>
                            <w:sz w:val="24"/>
                          </w:rPr>
                          <w:t>Đạo Đức Máy Tinh</w:t>
                        </w:r>
                      </w:p>
                      <w:p w14:paraId="391E0859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033066A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6" type="#_x0000_t202" style="position:absolute;left:21336;top:88011;width:129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546EFB55" w14:textId="434B67F6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0804C5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37" o:spid="_x0000_s1037" type="#_x0000_t202" style="position:absolute;left:6858;top:2038;width:41910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415D5C2B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35A5B4EA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311A3FF0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8" type="#_x0000_t202" style="position:absolute;top:33437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1036EEC" w14:textId="77777777" w:rsidR="00F61B9B" w:rsidRPr="00E4767E" w:rsidRDefault="00F61B9B" w:rsidP="00F61B9B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E4767E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TÊN </w:t>
                        </w:r>
                        <w:r w:rsidRPr="00E4767E">
                          <w:rPr>
                            <w:rFonts w:ascii="Times New Roman" w:hAnsi="Times New Roman" w:hint="eastAsia"/>
                            <w:b/>
                            <w:sz w:val="40"/>
                            <w:szCs w:val="28"/>
                          </w:rPr>
                          <w:t>Đ</w:t>
                        </w:r>
                        <w:r w:rsidRPr="00E4767E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Ề TÀI</w:t>
                        </w:r>
                      </w:p>
                      <w:p w14:paraId="4520926E" w14:textId="447F6EC8" w:rsidR="007C3465" w:rsidRPr="00E4767E" w:rsidRDefault="00E4767E" w:rsidP="00E4767E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40"/>
                          </w:rPr>
                        </w:pPr>
                        <w:r w:rsidRPr="00E4767E">
                          <w:rPr>
                            <w:rFonts w:ascii="Arial" w:hAnsi="Arial" w:cs="Arial"/>
                            <w:b/>
                            <w:sz w:val="44"/>
                            <w:szCs w:val="44"/>
                            <w:lang w:val="en-GB" w:eastAsia="en-GB"/>
                          </w:rPr>
                          <w:t>Ảnh Hưởng của Công Nghệ Giả Mạo Sâu (Deepfake) đối với Xã Hội và Đạo Đức</w:t>
                        </w:r>
                      </w:p>
                    </w:txbxContent>
                  </v:textbox>
                </v:shape>
                <v:shape id="Text Box 40" o:spid="_x0000_s1039" type="#_x0000_t202" style="position:absolute;left:571;top:59245;width:30671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836D5A1" w14:textId="7FF4FDD9" w:rsidR="005761BF" w:rsidRDefault="005D49C9" w:rsidP="0044330B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14:paraId="5605FA9A" w14:textId="2030A247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Bùi Đức Thắng 2121050756 ( C )</w:t>
                        </w:r>
                      </w:p>
                      <w:p w14:paraId="7572F3AB" w14:textId="551A6309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Lớp: Công nghệ Phần Mềm K66D</w:t>
                        </w:r>
                      </w:p>
                      <w:p w14:paraId="32A9011D" w14:textId="77777777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Nguyễn Quang </w:t>
                        </w:r>
                        <w:r w:rsidRPr="00F53713">
                          <w:rPr>
                            <w:rFonts w:ascii="Times New Roman" w:hAnsi="Times New Roman" w:hint="eastAsia"/>
                            <w:bCs/>
                            <w:sz w:val="24"/>
                            <w:szCs w:val="22"/>
                          </w:rPr>
                          <w:t>Đ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ạo 2121050451 </w:t>
                        </w:r>
                      </w:p>
                      <w:p w14:paraId="46E2B562" w14:textId="0360B011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Lớp: Công nghệ Phần mềm K66D</w:t>
                        </w:r>
                      </w:p>
                      <w:p w14:paraId="2EDA1DDE" w14:textId="77777777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Nguyễn </w:t>
                        </w:r>
                        <w:r w:rsidRPr="00F53713">
                          <w:rPr>
                            <w:rFonts w:ascii="Times New Roman" w:hAnsi="Times New Roman" w:hint="eastAsia"/>
                            <w:bCs/>
                            <w:sz w:val="24"/>
                            <w:szCs w:val="22"/>
                          </w:rPr>
                          <w:t>Đ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ức Thành  2121051158 </w:t>
                        </w:r>
                      </w:p>
                      <w:p w14:paraId="0DF4D38C" w14:textId="59D9545C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 xml:space="preserve">Lớp: Công nghệ Phần mềm </w:t>
                        </w:r>
                        <w:r w:rsidR="00DF2EDC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K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66D</w:t>
                        </w:r>
                      </w:p>
                      <w:p w14:paraId="47EDBA1A" w14:textId="77777777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 w:hint="eastAsia"/>
                            <w:bCs/>
                            <w:sz w:val="24"/>
                            <w:szCs w:val="22"/>
                          </w:rPr>
                          <w:t>Đ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inh Việt H</w:t>
                        </w:r>
                        <w:r w:rsidRPr="00F53713">
                          <w:rPr>
                            <w:rFonts w:ascii="Times New Roman" w:hAnsi="Times New Roman" w:hint="eastAsia"/>
                            <w:bCs/>
                            <w:sz w:val="24"/>
                            <w:szCs w:val="22"/>
                          </w:rPr>
                          <w:t>ư</w:t>
                        </w: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ng 2121050066</w:t>
                        </w:r>
                      </w:p>
                      <w:p w14:paraId="0D9885E8" w14:textId="07025EAB" w:rsidR="0044330B" w:rsidRPr="00F53713" w:rsidRDefault="0044330B" w:rsidP="0044330B">
                        <w:pPr>
                          <w:spacing w:after="120"/>
                          <w:ind w:firstLine="720"/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>Lớp: Công nghệ Phần mềm K66A</w:t>
                        </w:r>
                      </w:p>
                      <w:p w14:paraId="6B52907A" w14:textId="70F43AAD" w:rsidR="0044330B" w:rsidRPr="00F53713" w:rsidRDefault="0044330B" w:rsidP="0044330B">
                        <w:pP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bCs/>
                            <w:sz w:val="24"/>
                            <w:szCs w:val="22"/>
                          </w:rPr>
                          <w:tab/>
                        </w:r>
                        <w:r w:rsidRPr="00F53713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  <w:t>Đinh Quang Trọng</w:t>
                        </w:r>
                        <w:r w:rsidRPr="00F53713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F53713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  <w:t>2121050483</w:t>
                        </w:r>
                      </w:p>
                      <w:p w14:paraId="01D51FFE" w14:textId="3ED8DD3A" w:rsidR="0044330B" w:rsidRPr="00F53713" w:rsidRDefault="0044330B" w:rsidP="000C0D5C">
                        <w:pPr>
                          <w:ind w:firstLine="720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F53713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  <w:t xml:space="preserve">Lớp: Công nghệ Phần mềm </w:t>
                        </w:r>
                        <w:r w:rsidR="000C0D5C" w:rsidRPr="00F53713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  <w:t>K</w:t>
                        </w:r>
                        <w:r w:rsidRPr="00F53713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  <w:t>66</w:t>
                        </w:r>
                        <w:r w:rsidR="000C0D5C" w:rsidRPr="00F53713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41" o:spid="_x0000_s1040" type="#_x0000_t202" style="position:absolute;left:26670;top:59150;width:2895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8E21183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14:paraId="23C6B924" w14:textId="15C2E16A" w:rsidR="007A410F" w:rsidRPr="007A410F" w:rsidRDefault="00E4767E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Hoàng Anh Đức</w:t>
                        </w:r>
                      </w:p>
                      <w:p w14:paraId="19B958CC" w14:textId="415450C1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0804C5">
                          <w:rPr>
                            <w:rFonts w:ascii="Times New Roman" w:hAnsi="Times New Roman"/>
                            <w:sz w:val="24"/>
                          </w:rPr>
                          <w:t>Công nghệ phần mềm</w:t>
                        </w:r>
                      </w:p>
                      <w:p w14:paraId="76903EDB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AD3D92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936413">
    <w:abstractNumId w:val="9"/>
  </w:num>
  <w:num w:numId="2" w16cid:durableId="49348847">
    <w:abstractNumId w:val="7"/>
  </w:num>
  <w:num w:numId="3" w16cid:durableId="1517231591">
    <w:abstractNumId w:val="6"/>
  </w:num>
  <w:num w:numId="4" w16cid:durableId="1988363176">
    <w:abstractNumId w:val="5"/>
  </w:num>
  <w:num w:numId="5" w16cid:durableId="1231383804">
    <w:abstractNumId w:val="4"/>
  </w:num>
  <w:num w:numId="6" w16cid:durableId="2117749300">
    <w:abstractNumId w:val="8"/>
  </w:num>
  <w:num w:numId="7" w16cid:durableId="954360586">
    <w:abstractNumId w:val="3"/>
  </w:num>
  <w:num w:numId="8" w16cid:durableId="1528060645">
    <w:abstractNumId w:val="2"/>
  </w:num>
  <w:num w:numId="9" w16cid:durableId="1798832373">
    <w:abstractNumId w:val="1"/>
  </w:num>
  <w:num w:numId="10" w16cid:durableId="12253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422F0"/>
    <w:rsid w:val="000804C5"/>
    <w:rsid w:val="000C0D5C"/>
    <w:rsid w:val="00101609"/>
    <w:rsid w:val="0019207D"/>
    <w:rsid w:val="001A25BD"/>
    <w:rsid w:val="002271C2"/>
    <w:rsid w:val="002343E4"/>
    <w:rsid w:val="00245CAA"/>
    <w:rsid w:val="002A0309"/>
    <w:rsid w:val="003E22EE"/>
    <w:rsid w:val="003E3F49"/>
    <w:rsid w:val="0044330B"/>
    <w:rsid w:val="004E743A"/>
    <w:rsid w:val="00561D58"/>
    <w:rsid w:val="00573AC0"/>
    <w:rsid w:val="005761BF"/>
    <w:rsid w:val="00587DF7"/>
    <w:rsid w:val="005D49C9"/>
    <w:rsid w:val="00715BD9"/>
    <w:rsid w:val="007201F3"/>
    <w:rsid w:val="007701B0"/>
    <w:rsid w:val="007A410F"/>
    <w:rsid w:val="007C3465"/>
    <w:rsid w:val="00847253"/>
    <w:rsid w:val="00963D03"/>
    <w:rsid w:val="00965335"/>
    <w:rsid w:val="00965AC7"/>
    <w:rsid w:val="009A7691"/>
    <w:rsid w:val="00A26CA5"/>
    <w:rsid w:val="00A2796F"/>
    <w:rsid w:val="00AD3D92"/>
    <w:rsid w:val="00AD4509"/>
    <w:rsid w:val="00C3269E"/>
    <w:rsid w:val="00C83D47"/>
    <w:rsid w:val="00C94729"/>
    <w:rsid w:val="00D0310D"/>
    <w:rsid w:val="00D1074C"/>
    <w:rsid w:val="00D32255"/>
    <w:rsid w:val="00D37368"/>
    <w:rsid w:val="00D40FE3"/>
    <w:rsid w:val="00D73CC5"/>
    <w:rsid w:val="00D763DF"/>
    <w:rsid w:val="00D94517"/>
    <w:rsid w:val="00DB6D2E"/>
    <w:rsid w:val="00DE5B62"/>
    <w:rsid w:val="00DF2EDC"/>
    <w:rsid w:val="00E4767E"/>
    <w:rsid w:val="00E706D9"/>
    <w:rsid w:val="00E86DD2"/>
    <w:rsid w:val="00EC0B00"/>
    <w:rsid w:val="00F3492A"/>
    <w:rsid w:val="00F53713"/>
    <w:rsid w:val="00F559F6"/>
    <w:rsid w:val="00F61B9B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2A752"/>
  <w15:docId w15:val="{34A2D840-ECE0-476E-922E-EEA67D78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767E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  <w:style w:type="table" w:styleId="TableGrid">
    <w:name w:val="Table Grid"/>
    <w:basedOn w:val="TableNormal"/>
    <w:rsid w:val="00080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1DFF74F122E44B563087C2EAC1360" ma:contentTypeVersion="0" ma:contentTypeDescription="Create a new document." ma:contentTypeScope="" ma:versionID="f15213e3e28e8466c8e2905401d068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E49C2-218E-472C-99A5-6FC03C466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FC8027-ACED-47D1-877D-FD92CE0977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3A582-EEFB-4EB4-AC8E-BF072F4EA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339062-B1BB-4D89-854D-A5F15D43C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Mau_Bia_DATN</Template>
  <TotalTime>52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BÙI ĐỨC THẮNG</cp:lastModifiedBy>
  <cp:revision>17</cp:revision>
  <cp:lastPrinted>2006-10-05T17:48:00Z</cp:lastPrinted>
  <dcterms:created xsi:type="dcterms:W3CDTF">2016-06-02T08:40:00Z</dcterms:created>
  <dcterms:modified xsi:type="dcterms:W3CDTF">2024-06-21T11:03:00Z</dcterms:modified>
  <cp:category>Van ban &amp; Mau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0x010100D991DFF74F122E44B563087C2EAC1360</vt:lpwstr>
  </property>
</Properties>
</file>